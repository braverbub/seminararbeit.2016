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D44F3" w14:textId="77777777" w:rsidR="00E31291" w:rsidRPr="00F700D1" w:rsidRDefault="00F90866">
      <w:pPr>
        <w:pStyle w:val="berschrift1"/>
      </w:pPr>
      <w:r>
        <w:t xml:space="preserve">Farbstoffe </w:t>
      </w:r>
    </w:p>
    <w:p w14:paraId="438B0262" w14:textId="4E48B525" w:rsidR="00E31291" w:rsidRPr="00F700D1" w:rsidRDefault="00672E39" w:rsidP="00F90866">
      <w:pPr>
        <w:pStyle w:val="Aufzhlungszeichen"/>
      </w:pPr>
      <w:r>
        <w:t>Täuschungsparagraphen(</w:t>
      </w:r>
      <w:r w:rsidR="00EE6436">
        <w:t>§17)</w:t>
      </w:r>
      <w:bookmarkStart w:id="0" w:name="_GoBack"/>
      <w:bookmarkEnd w:id="0"/>
    </w:p>
    <w:sectPr w:rsidR="00E31291" w:rsidRPr="00F700D1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F8188" w14:textId="77777777" w:rsidR="00AC3DB4" w:rsidRDefault="00AC3DB4">
      <w:r>
        <w:separator/>
      </w:r>
    </w:p>
    <w:p w14:paraId="28A9419C" w14:textId="77777777" w:rsidR="00AC3DB4" w:rsidRDefault="00AC3DB4"/>
  </w:endnote>
  <w:endnote w:type="continuationSeparator" w:id="0">
    <w:p w14:paraId="33574CDB" w14:textId="77777777" w:rsidR="00AC3DB4" w:rsidRDefault="00AC3DB4">
      <w:r>
        <w:continuationSeparator/>
      </w:r>
    </w:p>
    <w:p w14:paraId="372C46A7" w14:textId="77777777" w:rsidR="00AC3DB4" w:rsidRDefault="00AC3D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BAB37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CB2D7" w14:textId="77777777" w:rsidR="00AC3DB4" w:rsidRDefault="00AC3DB4">
      <w:r>
        <w:separator/>
      </w:r>
    </w:p>
    <w:p w14:paraId="6C35CDA0" w14:textId="77777777" w:rsidR="00AC3DB4" w:rsidRDefault="00AC3DB4"/>
  </w:footnote>
  <w:footnote w:type="continuationSeparator" w:id="0">
    <w:p w14:paraId="14414607" w14:textId="77777777" w:rsidR="00AC3DB4" w:rsidRDefault="00AC3DB4">
      <w:r>
        <w:continuationSeparator/>
      </w:r>
    </w:p>
    <w:p w14:paraId="272830F1" w14:textId="77777777" w:rsidR="00AC3DB4" w:rsidRDefault="00AC3D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66"/>
    <w:rsid w:val="00662B2D"/>
    <w:rsid w:val="00672E39"/>
    <w:rsid w:val="00716A8D"/>
    <w:rsid w:val="00AC3DB4"/>
    <w:rsid w:val="00B87C3E"/>
    <w:rsid w:val="00C51427"/>
    <w:rsid w:val="00E31291"/>
    <w:rsid w:val="00EE6436"/>
    <w:rsid w:val="00F700D1"/>
    <w:rsid w:val="00F9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3DE91"/>
  <w15:chartTrackingRefBased/>
  <w15:docId w15:val="{27640229-E5D1-DF4C-93DD-04371F4D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D61D68B-F80E-0F45-A786-F02F3880BBC2%7dtf500020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D0"/>
    <w:rsid w:val="009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2BBFCACF80EA64BA44229806C62E960">
    <w:name w:val="F2BBFCACF80EA64BA44229806C62E960"/>
  </w:style>
  <w:style w:type="paragraph" w:styleId="Aufzhlungszeichen">
    <w:name w:val="List Bullet"/>
    <w:basedOn w:val="Standard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eastAsia="ja-JP" w:bidi="de-DE"/>
    </w:rPr>
  </w:style>
  <w:style w:type="paragraph" w:customStyle="1" w:styleId="BF46C84FC963A547AED61877E808AF3B">
    <w:name w:val="BF46C84FC963A547AED61877E808A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{4D61D68B-F80E-0F45-A786-F02F3880BBC2}tf50002051.dotx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Braun</dc:creator>
  <cp:keywords/>
  <dc:description/>
  <cp:lastModifiedBy>Lukas Braun</cp:lastModifiedBy>
  <cp:revision>4</cp:revision>
  <dcterms:created xsi:type="dcterms:W3CDTF">2016-01-30T10:53:00Z</dcterms:created>
  <dcterms:modified xsi:type="dcterms:W3CDTF">2016-01-30T10:55:00Z</dcterms:modified>
</cp:coreProperties>
</file>